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34CE" w14:textId="055E2014" w:rsidR="00E94641" w:rsidRDefault="00A60E60" w:rsidP="00A60E60">
      <w:pPr>
        <w:spacing w:line="240" w:lineRule="auto"/>
        <w:rPr>
          <w:b/>
          <w:bCs/>
          <w:u w:val="single"/>
        </w:rPr>
      </w:pPr>
      <w:r>
        <w:rPr>
          <w:b/>
          <w:bCs/>
          <w:u w:val="single"/>
        </w:rPr>
        <w:t>Read The AKA instructions for Echo Chat Bot.</w:t>
      </w:r>
    </w:p>
    <w:p w14:paraId="5B0C1AF5" w14:textId="64C2B7DD" w:rsidR="00A60E60" w:rsidRDefault="00A60E60" w:rsidP="00A60E60">
      <w:pPr>
        <w:spacing w:line="240" w:lineRule="auto"/>
      </w:pPr>
      <w:r>
        <w:t xml:space="preserve">This is a quick guide to help run my program for my capstone. You will need the following programs to run it. </w:t>
      </w:r>
    </w:p>
    <w:p w14:paraId="27A5DEDF" w14:textId="77777777" w:rsidR="00A60E60" w:rsidRDefault="00A60E60" w:rsidP="00A60E60">
      <w:pPr>
        <w:spacing w:line="240" w:lineRule="auto"/>
      </w:pPr>
    </w:p>
    <w:p w14:paraId="102A2AE6" w14:textId="7059F67E" w:rsidR="00A60E60" w:rsidRDefault="00A60E60" w:rsidP="00A60E60">
      <w:pPr>
        <w:spacing w:line="240" w:lineRule="auto"/>
      </w:pPr>
      <w:r>
        <w:t>Programs:</w:t>
      </w:r>
    </w:p>
    <w:p w14:paraId="5BD4D27F" w14:textId="02C068BC" w:rsidR="00A60E60" w:rsidRDefault="00A60E60" w:rsidP="00A60E60">
      <w:pPr>
        <w:pStyle w:val="ListParagraph"/>
        <w:numPr>
          <w:ilvl w:val="0"/>
          <w:numId w:val="15"/>
        </w:numPr>
        <w:spacing w:line="240" w:lineRule="auto"/>
      </w:pPr>
      <w:r>
        <w:t>Visual Studios 2019</w:t>
      </w:r>
    </w:p>
    <w:p w14:paraId="09B5D05D" w14:textId="49FAC3A8" w:rsidR="00A60E60" w:rsidRDefault="00A60E60" w:rsidP="00A60E60">
      <w:pPr>
        <w:pStyle w:val="ListParagraph"/>
        <w:numPr>
          <w:ilvl w:val="0"/>
          <w:numId w:val="15"/>
        </w:numPr>
        <w:spacing w:line="240" w:lineRule="auto"/>
      </w:pPr>
      <w:r>
        <w:t>Bot Framework V4 Emulator</w:t>
      </w:r>
    </w:p>
    <w:p w14:paraId="52C4F9C9" w14:textId="7EA207B3" w:rsidR="00A60E60" w:rsidRDefault="00A60E60" w:rsidP="00A60E60">
      <w:pPr>
        <w:pStyle w:val="ListParagraph"/>
        <w:numPr>
          <w:ilvl w:val="0"/>
          <w:numId w:val="15"/>
        </w:numPr>
        <w:spacing w:line="240" w:lineRule="auto"/>
      </w:pPr>
      <w:r>
        <w:t xml:space="preserve">Bot Framework V4 SDK for Visual </w:t>
      </w:r>
      <w:proofErr w:type="gramStart"/>
      <w:r>
        <w:t>Studios</w:t>
      </w:r>
      <w:r w:rsidR="00CE0C68">
        <w:t>(</w:t>
      </w:r>
      <w:proofErr w:type="gramEnd"/>
      <w:r w:rsidR="00061CA6">
        <w:t>make sure to use</w:t>
      </w:r>
      <w:r w:rsidR="007541AD">
        <w:t xml:space="preserve"> </w:t>
      </w:r>
      <w:r w:rsidR="008E14D7">
        <w:t xml:space="preserve">the framework is 5.0 to work with Visual Studios 2019 and </w:t>
      </w:r>
      <w:proofErr w:type="spellStart"/>
      <w:r w:rsidR="008E14D7">
        <w:t>mysql</w:t>
      </w:r>
      <w:proofErr w:type="spellEnd"/>
      <w:r w:rsidR="008E14D7">
        <w:t>)</w:t>
      </w:r>
    </w:p>
    <w:p w14:paraId="5647FC00" w14:textId="139C41F3" w:rsidR="00A60E60" w:rsidRDefault="00A60E60" w:rsidP="00A60E60">
      <w:pPr>
        <w:pStyle w:val="ListParagraph"/>
        <w:numPr>
          <w:ilvl w:val="0"/>
          <w:numId w:val="15"/>
        </w:numPr>
        <w:spacing w:line="240" w:lineRule="auto"/>
      </w:pPr>
      <w:r>
        <w:t xml:space="preserve">MySQL </w:t>
      </w:r>
      <w:proofErr w:type="spellStart"/>
      <w:r>
        <w:t>WorkBench</w:t>
      </w:r>
      <w:proofErr w:type="spellEnd"/>
      <w:r>
        <w:t xml:space="preserve"> 8.0</w:t>
      </w:r>
    </w:p>
    <w:p w14:paraId="4C3576B3" w14:textId="77777777" w:rsidR="00A60E60" w:rsidRDefault="00A60E60" w:rsidP="00A60E60">
      <w:pPr>
        <w:pStyle w:val="ListParagraph"/>
        <w:spacing w:line="240" w:lineRule="auto"/>
      </w:pPr>
    </w:p>
    <w:p w14:paraId="384BB95D" w14:textId="3564849B" w:rsidR="00A60E60" w:rsidRDefault="00A60E60" w:rsidP="00A60E60">
      <w:pPr>
        <w:spacing w:line="240" w:lineRule="auto"/>
      </w:pPr>
      <w:r>
        <w:t>Initially, I thought I would use Microsoft Access Database, but it would not work with my Visual Studios 2019.</w:t>
      </w:r>
    </w:p>
    <w:p w14:paraId="0FB294D3" w14:textId="77777777" w:rsidR="00A60E60" w:rsidRDefault="00A60E60" w:rsidP="00A60E60">
      <w:pPr>
        <w:spacing w:line="240" w:lineRule="auto"/>
      </w:pPr>
    </w:p>
    <w:p w14:paraId="7A6743AB" w14:textId="3B2E51C2" w:rsidR="00A60E60" w:rsidRDefault="00A60E60" w:rsidP="00A60E60">
      <w:pPr>
        <w:spacing w:line="240" w:lineRule="auto"/>
      </w:pPr>
      <w:r>
        <w:t xml:space="preserve">Because of this, I have provided a dump file of the database and its data that I used in my MySQL server. You should be able to import this file into your server. Once you have this setup, you will see data sample tables with customer and driver information.  </w:t>
      </w:r>
    </w:p>
    <w:p w14:paraId="337F4099" w14:textId="77777777" w:rsidR="00A60E60" w:rsidRDefault="00A60E60" w:rsidP="00A60E60">
      <w:pPr>
        <w:spacing w:line="240" w:lineRule="auto"/>
      </w:pPr>
    </w:p>
    <w:p w14:paraId="670654F5" w14:textId="2368DB0E" w:rsidR="00A60E60" w:rsidRDefault="00A60E60" w:rsidP="00A60E60">
      <w:pPr>
        <w:spacing w:line="240" w:lineRule="auto"/>
      </w:pPr>
      <w:r>
        <w:t xml:space="preserve">Open the Visual Studio file and find the </w:t>
      </w:r>
      <w:proofErr w:type="spellStart"/>
      <w:r>
        <w:t>CheckOrderDialog</w:t>
      </w:r>
      <w:proofErr w:type="spellEnd"/>
      <w:r>
        <w:t xml:space="preserve"> under Dialogs and Operations. There is a connection </w:t>
      </w:r>
      <w:proofErr w:type="gramStart"/>
      <w:r>
        <w:t>string(</w:t>
      </w:r>
      <w:proofErr w:type="gramEnd"/>
      <w:r>
        <w:t xml:space="preserve">which is marked in the code); you shouldn’t have to change anything except for your Port number. But by default, it should be 3306. My username is root, and the password is password. This is already typed out, just in case. </w:t>
      </w:r>
    </w:p>
    <w:p w14:paraId="0EC59AE4" w14:textId="77777777" w:rsidR="00F404EE" w:rsidRDefault="00F404EE" w:rsidP="00A60E60">
      <w:pPr>
        <w:spacing w:line="240" w:lineRule="auto"/>
      </w:pPr>
    </w:p>
    <w:p w14:paraId="536F208C" w14:textId="57125817" w:rsidR="00F404EE" w:rsidRPr="00E52CAF" w:rsidRDefault="00E52CAF" w:rsidP="00A60E60">
      <w:pPr>
        <w:spacing w:line="240" w:lineRule="auto"/>
        <w:rPr>
          <w:color w:val="FF0000"/>
        </w:rPr>
      </w:pPr>
      <w:r>
        <w:t xml:space="preserve">Example of the connection string: </w:t>
      </w:r>
      <w:r w:rsidRPr="00E52CAF">
        <w:rPr>
          <w:color w:val="FF0000"/>
        </w:rPr>
        <w:t xml:space="preserve">string </w:t>
      </w:r>
      <w:proofErr w:type="spellStart"/>
      <w:r w:rsidRPr="00E52CAF">
        <w:rPr>
          <w:color w:val="FF0000"/>
        </w:rPr>
        <w:t>connectionString</w:t>
      </w:r>
      <w:proofErr w:type="spellEnd"/>
      <w:r w:rsidRPr="00E52CAF">
        <w:rPr>
          <w:color w:val="FF0000"/>
        </w:rPr>
        <w:t xml:space="preserve"> = "Server=your_server_</w:t>
      </w:r>
      <w:proofErr w:type="gramStart"/>
      <w:r w:rsidRPr="00E52CAF">
        <w:rPr>
          <w:color w:val="FF0000"/>
        </w:rPr>
        <w:t>address;Port</w:t>
      </w:r>
      <w:proofErr w:type="gramEnd"/>
      <w:r w:rsidRPr="00E52CAF">
        <w:rPr>
          <w:color w:val="FF0000"/>
        </w:rPr>
        <w:t>=your_port;Database=your_database_name;User Id=</w:t>
      </w:r>
      <w:proofErr w:type="spellStart"/>
      <w:r w:rsidRPr="00E52CAF">
        <w:rPr>
          <w:color w:val="FF0000"/>
        </w:rPr>
        <w:t>your_username;Password</w:t>
      </w:r>
      <w:proofErr w:type="spellEnd"/>
      <w:r w:rsidRPr="00E52CAF">
        <w:rPr>
          <w:color w:val="FF0000"/>
        </w:rPr>
        <w:t>=</w:t>
      </w:r>
      <w:proofErr w:type="spellStart"/>
      <w:r w:rsidRPr="00E52CAF">
        <w:rPr>
          <w:color w:val="FF0000"/>
        </w:rPr>
        <w:t>your_password</w:t>
      </w:r>
      <w:proofErr w:type="spellEnd"/>
      <w:r w:rsidRPr="00E52CAF">
        <w:rPr>
          <w:color w:val="FF0000"/>
        </w:rPr>
        <w:t>;";</w:t>
      </w:r>
    </w:p>
    <w:p w14:paraId="3E65CE21" w14:textId="77777777" w:rsidR="00A60E60" w:rsidRDefault="00A60E60" w:rsidP="00A60E60">
      <w:pPr>
        <w:spacing w:line="240" w:lineRule="auto"/>
      </w:pPr>
    </w:p>
    <w:p w14:paraId="6F7C2028" w14:textId="6762268D" w:rsidR="00A60E60" w:rsidRDefault="00A60E60" w:rsidP="00A60E60">
      <w:pPr>
        <w:spacing w:line="240" w:lineRule="auto"/>
        <w:rPr>
          <w:b/>
          <w:bCs/>
          <w:u w:val="single"/>
        </w:rPr>
      </w:pPr>
      <w:r>
        <w:t xml:space="preserve">To </w:t>
      </w:r>
      <w:r w:rsidR="00586829">
        <w:t>set up</w:t>
      </w:r>
      <w:r>
        <w:t xml:space="preserve"> the </w:t>
      </w:r>
      <w:r w:rsidR="005F2C9A">
        <w:t>chatbot</w:t>
      </w:r>
      <w:r>
        <w:t xml:space="preserve"> for this program</w:t>
      </w:r>
      <w:r w:rsidR="000F11F9">
        <w:t>,</w:t>
      </w:r>
      <w:r>
        <w:t xml:space="preserve"> there </w:t>
      </w:r>
      <w:r w:rsidR="005F2C9A">
        <w:t>will be</w:t>
      </w:r>
      <w:r>
        <w:t xml:space="preserve"> a section at the top of Visual Studios that says </w:t>
      </w:r>
      <w:proofErr w:type="spellStart"/>
      <w:r>
        <w:t>CoreBot</w:t>
      </w:r>
      <w:proofErr w:type="spellEnd"/>
      <w:r>
        <w:t xml:space="preserve"> and IIS Express</w:t>
      </w:r>
      <w:r w:rsidR="000F11F9">
        <w:t>;</w:t>
      </w:r>
      <w:r>
        <w:t xml:space="preserve"> I used </w:t>
      </w:r>
      <w:proofErr w:type="gramStart"/>
      <w:r>
        <w:t xml:space="preserve">the </w:t>
      </w:r>
      <w:proofErr w:type="spellStart"/>
      <w:r>
        <w:t>Corebot</w:t>
      </w:r>
      <w:proofErr w:type="spellEnd"/>
      <w:proofErr w:type="gramEnd"/>
      <w:r>
        <w:t>. Press that</w:t>
      </w:r>
      <w:r w:rsidR="000F11F9">
        <w:t>,</w:t>
      </w:r>
      <w:r>
        <w:t xml:space="preserve"> and everything should</w:t>
      </w:r>
      <w:r w:rsidR="004D370B">
        <w:t xml:space="preserve"> debug</w:t>
      </w:r>
      <w:r w:rsidR="00AD1814">
        <w:t xml:space="preserve"> and</w:t>
      </w:r>
      <w:r>
        <w:t xml:space="preserve"> run. A pop</w:t>
      </w:r>
      <w:r w:rsidR="005F2C9A">
        <w:t>-</w:t>
      </w:r>
      <w:r>
        <w:t>up window should appear that says</w:t>
      </w:r>
      <w:r w:rsidR="005F2C9A">
        <w:t>,</w:t>
      </w:r>
      <w:r>
        <w:t xml:space="preserve"> “Your Bot is Ready</w:t>
      </w:r>
      <w:r w:rsidR="005F2C9A">
        <w:t>.”</w:t>
      </w:r>
      <w:r>
        <w:t xml:space="preserve"> This</w:t>
      </w:r>
      <w:r w:rsidR="005F2C9A">
        <w:t xml:space="preserve"> webpage</w:t>
      </w:r>
      <w:r>
        <w:t xml:space="preserve"> will give you a </w:t>
      </w:r>
      <w:r w:rsidR="005F2C9A">
        <w:t>URL</w:t>
      </w:r>
      <w:r>
        <w:t xml:space="preserve"> in the message that you will plug into the emulator bot. From there</w:t>
      </w:r>
      <w:r w:rsidR="003517A1">
        <w:t>,</w:t>
      </w:r>
      <w:r>
        <w:t xml:space="preserve"> the bot should ask you questions. The dump file for MySQL has</w:t>
      </w:r>
      <w:r w:rsidR="003517A1">
        <w:t xml:space="preserve"> the</w:t>
      </w:r>
      <w:r>
        <w:t xml:space="preserve"> order numbers in the Customer </w:t>
      </w:r>
      <w:r w:rsidR="003517A1">
        <w:t>I</w:t>
      </w:r>
      <w:r>
        <w:t xml:space="preserve">nformation section that you can type into the chatbot. </w:t>
      </w:r>
      <w:r w:rsidR="009C4B11">
        <w:t xml:space="preserve">From there orders should pop up with the delivery information. </w:t>
      </w:r>
    </w:p>
    <w:p w14:paraId="657F748E" w14:textId="77777777" w:rsidR="00A60E60" w:rsidRPr="00A60E60" w:rsidRDefault="00A60E60" w:rsidP="00A60E60">
      <w:pPr>
        <w:spacing w:line="240" w:lineRule="auto"/>
      </w:pPr>
    </w:p>
    <w:sectPr w:rsidR="00A60E60" w:rsidRPr="00A60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5B35FEF"/>
    <w:multiLevelType w:val="hybridMultilevel"/>
    <w:tmpl w:val="34EC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48296667">
    <w:abstractNumId w:val="11"/>
  </w:num>
  <w:num w:numId="2" w16cid:durableId="1403521821">
    <w:abstractNumId w:val="10"/>
  </w:num>
  <w:num w:numId="3" w16cid:durableId="1074475919">
    <w:abstractNumId w:val="14"/>
  </w:num>
  <w:num w:numId="4" w16cid:durableId="1586575868">
    <w:abstractNumId w:val="12"/>
  </w:num>
  <w:num w:numId="5" w16cid:durableId="919145785">
    <w:abstractNumId w:val="9"/>
  </w:num>
  <w:num w:numId="6" w16cid:durableId="1059744889">
    <w:abstractNumId w:val="7"/>
  </w:num>
  <w:num w:numId="7" w16cid:durableId="841971335">
    <w:abstractNumId w:val="6"/>
  </w:num>
  <w:num w:numId="8" w16cid:durableId="1172186571">
    <w:abstractNumId w:val="5"/>
  </w:num>
  <w:num w:numId="9" w16cid:durableId="779688487">
    <w:abstractNumId w:val="4"/>
  </w:num>
  <w:num w:numId="10" w16cid:durableId="1064252707">
    <w:abstractNumId w:val="8"/>
  </w:num>
  <w:num w:numId="11" w16cid:durableId="1868136040">
    <w:abstractNumId w:val="3"/>
  </w:num>
  <w:num w:numId="12" w16cid:durableId="976371990">
    <w:abstractNumId w:val="2"/>
  </w:num>
  <w:num w:numId="13" w16cid:durableId="75252863">
    <w:abstractNumId w:val="1"/>
  </w:num>
  <w:num w:numId="14" w16cid:durableId="492767317">
    <w:abstractNumId w:val="0"/>
  </w:num>
  <w:num w:numId="15" w16cid:durableId="1369600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MTUyszS3MDYAMpV0lIJTi4sz8/NACoxqAc2kgIMsAAAA"/>
  </w:docVars>
  <w:rsids>
    <w:rsidRoot w:val="00A60E60"/>
    <w:rsid w:val="000005E5"/>
    <w:rsid w:val="00061CA6"/>
    <w:rsid w:val="000F11F9"/>
    <w:rsid w:val="00221764"/>
    <w:rsid w:val="003517A1"/>
    <w:rsid w:val="00442B3C"/>
    <w:rsid w:val="004D370B"/>
    <w:rsid w:val="00586829"/>
    <w:rsid w:val="005F2C9A"/>
    <w:rsid w:val="007541AD"/>
    <w:rsid w:val="008E14D7"/>
    <w:rsid w:val="009C4B11"/>
    <w:rsid w:val="00A60E60"/>
    <w:rsid w:val="00AD1814"/>
    <w:rsid w:val="00CE0C68"/>
    <w:rsid w:val="00D87780"/>
    <w:rsid w:val="00E52CAF"/>
    <w:rsid w:val="00E94641"/>
    <w:rsid w:val="00F4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3AC7"/>
  <w15:chartTrackingRefBased/>
  <w15:docId w15:val="{7A33FC5C-CA92-4983-8197-E1A80964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A60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1</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destiny r</cp:lastModifiedBy>
  <cp:revision>2</cp:revision>
  <dcterms:created xsi:type="dcterms:W3CDTF">2023-12-02T19:05:00Z</dcterms:created>
  <dcterms:modified xsi:type="dcterms:W3CDTF">2023-12-02T19:05:00Z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